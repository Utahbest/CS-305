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63EDD814" w14:textId="42BFBB95" w:rsidR="00E91FB2" w:rsidRPr="00E91FB2" w:rsidRDefault="00E91FB2" w:rsidP="00E91FB2">
      <w:pPr>
        <w:pStyle w:val="Heading2"/>
      </w:pP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9D6B5B" w:rsidRDefault="00F93B31" w:rsidP="009D6B5B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B5B">
        <w:rPr>
          <w:rFonts w:ascii="Times New Roman" w:hAnsi="Times New Roman" w:cs="Times New Roman"/>
          <w:sz w:val="24"/>
          <w:szCs w:val="24"/>
        </w:rPr>
        <w:t>Algorithm Cipher</w:t>
      </w:r>
    </w:p>
    <w:p w14:paraId="377F4C75" w14:textId="77777777" w:rsidR="0085020C" w:rsidRPr="009D6B5B" w:rsidRDefault="0085020C" w:rsidP="009D6B5B">
      <w:pPr>
        <w:spacing w:line="480" w:lineRule="auto"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>Provide a recommendation for an appropriate collision-free encryption algorithm.</w:t>
      </w:r>
    </w:p>
    <w:p w14:paraId="4DC9111E" w14:textId="3A763F5D" w:rsidR="0085020C" w:rsidRPr="009D6B5B" w:rsidRDefault="0085020C" w:rsidP="009D6B5B">
      <w:pPr>
        <w:spacing w:line="480" w:lineRule="auto"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>Due to its low collision probability, the SHA256 algorithm will be my choice.</w:t>
      </w:r>
    </w:p>
    <w:p w14:paraId="09D18E7E" w14:textId="76CCCB1A" w:rsidR="00F93B31" w:rsidRPr="009D6B5B" w:rsidRDefault="00F93B31" w:rsidP="009D6B5B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B5B">
        <w:rPr>
          <w:rFonts w:ascii="Times New Roman" w:hAnsi="Times New Roman" w:cs="Times New Roman"/>
          <w:sz w:val="24"/>
          <w:szCs w:val="24"/>
        </w:rPr>
        <w:t xml:space="preserve">Justification </w:t>
      </w:r>
    </w:p>
    <w:p w14:paraId="699A5327" w14:textId="77777777" w:rsidR="001C6ACB" w:rsidRPr="009D6B5B" w:rsidRDefault="001C6ACB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5B6AD5EB" w14:textId="2CD4F18F" w:rsidR="0085020C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 xml:space="preserve">Legitimize your thinking for the suggested calculation figure by giving a short, </w:t>
      </w:r>
      <w:r w:rsidR="00F51E99" w:rsidRPr="009D6B5B">
        <w:rPr>
          <w:rFonts w:ascii="Times New Roman" w:hAnsi="Times New Roman" w:cs="Times New Roman"/>
          <w:szCs w:val="24"/>
        </w:rPr>
        <w:t>significant-level</w:t>
      </w:r>
      <w:r w:rsidRPr="009D6B5B">
        <w:rPr>
          <w:rFonts w:ascii="Times New Roman" w:hAnsi="Times New Roman" w:cs="Times New Roman"/>
          <w:szCs w:val="24"/>
        </w:rPr>
        <w:t xml:space="preserve"> outline of the encryption calculation figure.</w:t>
      </w:r>
    </w:p>
    <w:p w14:paraId="2C9D7642" w14:textId="77777777" w:rsidR="0085020C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2F67AFAF" w14:textId="6739E00C" w:rsidR="0085020C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 xml:space="preserve">The Public </w:t>
      </w:r>
      <w:r w:rsidR="00F51E99" w:rsidRPr="009D6B5B">
        <w:rPr>
          <w:rFonts w:ascii="Times New Roman" w:hAnsi="Times New Roman" w:cs="Times New Roman"/>
          <w:szCs w:val="24"/>
        </w:rPr>
        <w:t>Safety</w:t>
      </w:r>
      <w:r w:rsidRPr="009D6B5B">
        <w:rPr>
          <w:rFonts w:ascii="Times New Roman" w:hAnsi="Times New Roman" w:cs="Times New Roman"/>
          <w:szCs w:val="24"/>
        </w:rPr>
        <w:t xml:space="preserve"> Office created SHA-256 </w:t>
      </w:r>
      <w:r w:rsidR="00F51E99" w:rsidRPr="009D6B5B">
        <w:rPr>
          <w:rFonts w:ascii="Times New Roman" w:hAnsi="Times New Roman" w:cs="Times New Roman"/>
          <w:szCs w:val="24"/>
        </w:rPr>
        <w:t>in</w:t>
      </w:r>
      <w:r w:rsidRPr="009D6B5B">
        <w:rPr>
          <w:rFonts w:ascii="Times New Roman" w:hAnsi="Times New Roman" w:cs="Times New Roman"/>
          <w:szCs w:val="24"/>
        </w:rPr>
        <w:t xml:space="preserve"> 2001 as a substitution for SHA-1.</w:t>
      </w:r>
    </w:p>
    <w:p w14:paraId="02591DFE" w14:textId="56A148D8" w:rsidR="001C6ACB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 xml:space="preserve"> Furthermore, SHA-256 is one of the most solid hashing capabilities available, as the calculation has a 0.01% likelihood of crashes. When an algorithm generates the same hash value for two distinct pieces of data, this is known as a collision. Characters with lowercase letters or numbers from 0 to 9 are output by SHA256. With 3664 possible outcomes, it is highly unlikely that two pieces of data would collide or have the same hash value.</w:t>
      </w:r>
      <w:r w:rsidR="00715801" w:rsidRPr="009D6B5B">
        <w:rPr>
          <w:rFonts w:ascii="Times New Roman" w:hAnsi="Times New Roman" w:cs="Times New Roman"/>
          <w:szCs w:val="24"/>
        </w:rPr>
        <w:t xml:space="preserve"> (N-able, 2019)</w:t>
      </w:r>
    </w:p>
    <w:p w14:paraId="47A4DE67" w14:textId="77777777" w:rsidR="0085020C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61F95F34" w14:textId="5C8E2CA9" w:rsidR="00F93B31" w:rsidRPr="009D6B5B" w:rsidRDefault="00F93B31" w:rsidP="009D6B5B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B5B">
        <w:rPr>
          <w:rFonts w:ascii="Times New Roman" w:hAnsi="Times New Roman" w:cs="Times New Roman"/>
          <w:sz w:val="24"/>
          <w:szCs w:val="24"/>
        </w:rPr>
        <w:t>Generate Checksum</w:t>
      </w:r>
    </w:p>
    <w:p w14:paraId="7E577848" w14:textId="77777777" w:rsidR="004F1C48" w:rsidRPr="009D6B5B" w:rsidRDefault="004F1C48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48C26C62" w14:textId="1F44129D" w:rsidR="001C6ACB" w:rsidRDefault="00A16FDA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  <w:r w:rsidRPr="009D6B5B">
        <w:rPr>
          <w:rFonts w:ascii="Times New Roman" w:hAnsi="Times New Roman" w:cs="Times New Roman"/>
          <w:szCs w:val="24"/>
        </w:rPr>
        <w:t>To</w:t>
      </w:r>
      <w:r w:rsidR="0085020C" w:rsidRPr="009D6B5B">
        <w:rPr>
          <w:rFonts w:ascii="Times New Roman" w:hAnsi="Times New Roman" w:cs="Times New Roman"/>
          <w:szCs w:val="24"/>
        </w:rPr>
        <w:t xml:space="preserve"> verify the code, refactor it to encrypt a text string and generate a checksum. You will present your refactored code for your educator to audit notwithstanding this archive.</w:t>
      </w:r>
    </w:p>
    <w:p w14:paraId="7A127F19" w14:textId="77777777" w:rsidR="0085020C" w:rsidRPr="009D6B5B" w:rsidRDefault="0085020C" w:rsidP="009D6B5B">
      <w:pPr>
        <w:suppressAutoHyphens/>
        <w:spacing w:after="0" w:line="480" w:lineRule="auto"/>
        <w:contextualSpacing/>
        <w:rPr>
          <w:rFonts w:ascii="Times New Roman" w:hAnsi="Times New Roman" w:cs="Times New Roman"/>
          <w:szCs w:val="24"/>
        </w:rPr>
      </w:pPr>
    </w:p>
    <w:p w14:paraId="6BB8398D" w14:textId="73353DBB" w:rsidR="00F93B31" w:rsidRPr="009D6B5B" w:rsidRDefault="00F93B31" w:rsidP="009D6B5B">
      <w:pPr>
        <w:pStyle w:val="Heading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6B5B">
        <w:rPr>
          <w:rFonts w:ascii="Times New Roman" w:hAnsi="Times New Roman" w:cs="Times New Roman"/>
          <w:sz w:val="24"/>
          <w:szCs w:val="24"/>
        </w:rPr>
        <w:t>Verification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715719FB" w:rsidR="0035598A" w:rsidRDefault="00006EA2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006EA2">
        <w:rPr>
          <w:rFonts w:ascii="Calibri" w:hAnsi="Calibri" w:cs="Calibri"/>
          <w:noProof/>
          <w:sz w:val="22"/>
        </w:rPr>
        <w:drawing>
          <wp:inline distT="0" distB="0" distL="0" distR="0" wp14:anchorId="358CA43A" wp14:editId="20668DC4">
            <wp:extent cx="6392756" cy="1772702"/>
            <wp:effectExtent l="0" t="0" r="0" b="0"/>
            <wp:docPr id="12948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07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2053" cy="18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8743" w14:textId="333EB5A2" w:rsidR="00BA4430" w:rsidRDefault="00BA443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22A7DBA" w14:textId="77777777" w:rsidR="00BA4430" w:rsidRDefault="00BA4430" w:rsidP="00BA4430">
      <w:pPr>
        <w:pStyle w:val="NormalWeb"/>
        <w:ind w:left="567" w:hanging="567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Reference: </w:t>
      </w:r>
    </w:p>
    <w:p w14:paraId="040A0AB4" w14:textId="06D48622" w:rsidR="00BA4430" w:rsidRDefault="00BA4430" w:rsidP="00BA4430">
      <w:pPr>
        <w:pStyle w:val="NormalWeb"/>
        <w:ind w:left="567" w:hanging="567"/>
      </w:pPr>
      <w:r>
        <w:t xml:space="preserve">N-able. (2021, April 1). </w:t>
      </w:r>
      <w:r>
        <w:rPr>
          <w:i/>
          <w:iCs/>
        </w:rPr>
        <w:t>SHA-256 algorithm - N-able</w:t>
      </w:r>
      <w:r>
        <w:t xml:space="preserve">. N. https://www.n-able.com/blog/sha-256-encryption </w:t>
      </w:r>
    </w:p>
    <w:p w14:paraId="0DF34CF5" w14:textId="10494188" w:rsidR="00BA4430" w:rsidRDefault="00BA443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F00F580" w14:textId="77777777" w:rsidR="00BA4430" w:rsidRDefault="00BA443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DE487E9" w14:textId="77777777" w:rsidR="00BA4430" w:rsidRPr="008F1ED6" w:rsidRDefault="00BA4430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BA4430" w:rsidRPr="008F1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FCE2B" w14:textId="77777777" w:rsidR="003E1C4E" w:rsidRDefault="003E1C4E" w:rsidP="0035598A">
      <w:pPr>
        <w:spacing w:after="0" w:line="240" w:lineRule="auto"/>
      </w:pPr>
      <w:r>
        <w:separator/>
      </w:r>
    </w:p>
  </w:endnote>
  <w:endnote w:type="continuationSeparator" w:id="0">
    <w:p w14:paraId="4399ED64" w14:textId="77777777" w:rsidR="003E1C4E" w:rsidRDefault="003E1C4E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9640" w14:textId="77777777" w:rsidR="003E1C4E" w:rsidRDefault="003E1C4E" w:rsidP="0035598A">
      <w:pPr>
        <w:spacing w:after="0" w:line="240" w:lineRule="auto"/>
      </w:pPr>
      <w:r>
        <w:separator/>
      </w:r>
    </w:p>
  </w:footnote>
  <w:footnote w:type="continuationSeparator" w:id="0">
    <w:p w14:paraId="349FDDF5" w14:textId="77777777" w:rsidR="003E1C4E" w:rsidRDefault="003E1C4E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1339"/>
    <w:multiLevelType w:val="multilevel"/>
    <w:tmpl w:val="4D0AD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127083">
    <w:abstractNumId w:val="0"/>
  </w:num>
  <w:num w:numId="2" w16cid:durableId="51849526">
    <w:abstractNumId w:val="2"/>
  </w:num>
  <w:num w:numId="3" w16cid:durableId="1711414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06EA2"/>
    <w:rsid w:val="00073563"/>
    <w:rsid w:val="000C72EB"/>
    <w:rsid w:val="000D5623"/>
    <w:rsid w:val="00111F59"/>
    <w:rsid w:val="001154E4"/>
    <w:rsid w:val="001C6ACB"/>
    <w:rsid w:val="001E0DDF"/>
    <w:rsid w:val="00236DA4"/>
    <w:rsid w:val="00264D05"/>
    <w:rsid w:val="002833FF"/>
    <w:rsid w:val="002A4421"/>
    <w:rsid w:val="002C31D0"/>
    <w:rsid w:val="00343E73"/>
    <w:rsid w:val="0035598A"/>
    <w:rsid w:val="00363F13"/>
    <w:rsid w:val="00364E15"/>
    <w:rsid w:val="00365360"/>
    <w:rsid w:val="003B0D86"/>
    <w:rsid w:val="003E1C4E"/>
    <w:rsid w:val="00431C31"/>
    <w:rsid w:val="004B49A4"/>
    <w:rsid w:val="004F1C48"/>
    <w:rsid w:val="00510C3F"/>
    <w:rsid w:val="00593EC3"/>
    <w:rsid w:val="005C0980"/>
    <w:rsid w:val="0068304B"/>
    <w:rsid w:val="006A51DF"/>
    <w:rsid w:val="006B625A"/>
    <w:rsid w:val="006B7930"/>
    <w:rsid w:val="00713294"/>
    <w:rsid w:val="00715801"/>
    <w:rsid w:val="00785998"/>
    <w:rsid w:val="0085020C"/>
    <w:rsid w:val="0085168C"/>
    <w:rsid w:val="00884575"/>
    <w:rsid w:val="008D5FE7"/>
    <w:rsid w:val="008E4BCA"/>
    <w:rsid w:val="008F1ED6"/>
    <w:rsid w:val="00973CB0"/>
    <w:rsid w:val="009A01C2"/>
    <w:rsid w:val="009D6B5B"/>
    <w:rsid w:val="00A11B04"/>
    <w:rsid w:val="00A16FDA"/>
    <w:rsid w:val="00A43EA4"/>
    <w:rsid w:val="00B019B2"/>
    <w:rsid w:val="00BA4430"/>
    <w:rsid w:val="00C024E2"/>
    <w:rsid w:val="00C955AE"/>
    <w:rsid w:val="00CD3E0C"/>
    <w:rsid w:val="00D539BB"/>
    <w:rsid w:val="00DD2E3B"/>
    <w:rsid w:val="00E41086"/>
    <w:rsid w:val="00E61DA4"/>
    <w:rsid w:val="00E91FB2"/>
    <w:rsid w:val="00EF1685"/>
    <w:rsid w:val="00F51E99"/>
    <w:rsid w:val="00F6521E"/>
    <w:rsid w:val="00F838E1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BA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Template.dotx</Template>
  <TotalTime>38</TotalTime>
  <Pages>2</Pages>
  <Words>206</Words>
  <Characters>1070</Characters>
  <Application>Microsoft Office Word</Application>
  <DocSecurity>0</DocSecurity>
  <Lines>26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home PC</cp:lastModifiedBy>
  <cp:revision>37</cp:revision>
  <dcterms:created xsi:type="dcterms:W3CDTF">2023-07-30T01:32:00Z</dcterms:created>
  <dcterms:modified xsi:type="dcterms:W3CDTF">2023-08-16T00:21:00Z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ccdbafef5e5d1142422fcf395e27999c13752d42bd056541ba66af40cb4de412</vt:lpwstr>
  </property>
</Properties>
</file>